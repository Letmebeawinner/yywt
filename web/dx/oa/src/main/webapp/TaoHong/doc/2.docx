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ABD" w:rsidRDefault="006B1ABD"/>
    <w:p w:rsidR="006B1ABD" w:rsidRDefault="006B1ABD"/>
    <w:p w:rsidR="006B1ABD" w:rsidRDefault="006B1ABD"/>
    <w:p w:rsidR="006B1ABD" w:rsidRDefault="006B1ABD"/>
    <w:p w:rsidR="006B1ABD" w:rsidRDefault="002A672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188595</wp:posOffset>
                </wp:positionV>
                <wp:extent cx="5647055" cy="1193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055" cy="119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ABD" w:rsidRDefault="002A6724">
                            <w:pPr>
                              <w:jc w:val="center"/>
                              <w:rPr>
                                <w:rFonts w:ascii="方正小标宋简体" w:eastAsia="方正小标宋简体" w:hAnsi="方正小标宋简体" w:cs="方正小标宋简体" w:hint="eastAsia"/>
                                <w:color w:val="FF0000"/>
                                <w:w w:val="66"/>
                                <w:sz w:val="126"/>
                                <w:szCs w:val="126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方正小标宋简体" w:eastAsia="方正小标宋简体" w:hAnsi="方正小标宋简体" w:cs="方正小标宋简体" w:hint="eastAsia"/>
                                <w:color w:val="FF0000"/>
                                <w:w w:val="66"/>
                                <w:sz w:val="126"/>
                                <w:szCs w:val="126"/>
                                <w14:props3d w14:extrusionH="0" w14:contourW="0" w14:prstMaterial="clear"/>
                              </w:rPr>
                              <w:t>中共贵阳市委党校</w:t>
                            </w:r>
                            <w:r w:rsidR="00CD23F9">
                              <w:rPr>
                                <w:rFonts w:ascii="方正小标宋简体" w:eastAsia="方正小标宋简体" w:hAnsi="方正小标宋简体" w:cs="方正小标宋简体" w:hint="eastAsia"/>
                                <w:color w:val="FF0000"/>
                                <w:w w:val="66"/>
                                <w:sz w:val="126"/>
                                <w:szCs w:val="126"/>
                                <w14:props3d w14:extrusionH="0" w14:contourW="0" w14:prstMaterial="clear"/>
                              </w:rPr>
                              <w:t>文件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75pt;margin-top:14.85pt;width:444.65pt;height:9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" filled="f" stroked="f" strokeweight=".5pt">
                <v:textbox>
                  <w:txbxContent>
                    <w:p w:rsidR="006B1ABD" w:rsidRDefault="002A6724">
                      <w:pPr>
                        <w:jc w:val="center"/>
                        <w:rPr>
                          <w:rFonts w:ascii="方正小标宋简体" w:eastAsia="方正小标宋简体" w:hAnsi="方正小标宋简体" w:cs="方正小标宋简体" w:hint="eastAsia"/>
                          <w:color w:val="FF0000"/>
                          <w:w w:val="66"/>
                          <w:sz w:val="126"/>
                          <w:szCs w:val="126"/>
                          <w14:props3d w14:extrusionH="0" w14:contourW="0" w14:prstMaterial="clear"/>
                        </w:rPr>
                      </w:pPr>
                      <w:r>
                        <w:rPr>
                          <w:rFonts w:ascii="方正小标宋简体" w:eastAsia="方正小标宋简体" w:hAnsi="方正小标宋简体" w:cs="方正小标宋简体" w:hint="eastAsia"/>
                          <w:color w:val="FF0000"/>
                          <w:w w:val="66"/>
                          <w:sz w:val="126"/>
                          <w:szCs w:val="126"/>
                          <w14:props3d w14:extrusionH="0" w14:contourW="0" w14:prstMaterial="clear"/>
                        </w:rPr>
                        <w:t>中共贵阳市委党校</w:t>
                      </w:r>
                      <w:r w:rsidR="00CD23F9">
                        <w:rPr>
                          <w:rFonts w:ascii="方正小标宋简体" w:eastAsia="方正小标宋简体" w:hAnsi="方正小标宋简体" w:cs="方正小标宋简体" w:hint="eastAsia"/>
                          <w:color w:val="FF0000"/>
                          <w:w w:val="66"/>
                          <w:sz w:val="126"/>
                          <w:szCs w:val="126"/>
                          <w14:props3d w14:extrusionH="0" w14:contourW="0" w14:prstMaterial="clear"/>
                        </w:rPr>
                        <w:t>文件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6B1ABD" w:rsidRDefault="006B1ABD"/>
    <w:p w:rsidR="006B1ABD" w:rsidRDefault="006B1ABD"/>
    <w:p w:rsidR="006B1ABD" w:rsidRDefault="006B1ABD"/>
    <w:p w:rsidR="006B1ABD" w:rsidRDefault="006B1ABD"/>
    <w:p w:rsidR="006B1ABD" w:rsidRDefault="006B1ABD"/>
    <w:p w:rsidR="006B1ABD" w:rsidRDefault="006B1ABD"/>
    <w:p w:rsidR="006B1ABD" w:rsidRDefault="006B1ABD">
      <w:pPr>
        <w:rPr>
          <w:rFonts w:ascii="仿宋" w:eastAsia="仿宋" w:hAnsi="仿宋" w:cs="仿宋"/>
          <w:sz w:val="32"/>
          <w:szCs w:val="32"/>
        </w:rPr>
      </w:pPr>
    </w:p>
    <w:p w:rsidR="006B1ABD" w:rsidRDefault="002A6724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394970</wp:posOffset>
                </wp:positionV>
                <wp:extent cx="5667375" cy="1270"/>
                <wp:effectExtent l="0" t="13970" r="9525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4885" y="4174490"/>
                          <a:ext cx="5667375" cy="127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BC3BD" id="直接连接符 2" o:spid="_x0000_s1026" style="position:absolute;left:0;text-align:lef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1.1pt" to="444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" strokecolor="red" strokeweight="2.25pt">
                <v:stroke joinstyle="miter"/>
              </v:line>
            </w:pict>
          </mc:Fallback>
        </mc:AlternateContent>
      </w:r>
      <w:r>
        <w:rPr>
          <w:rFonts w:ascii="仿宋" w:eastAsia="仿宋" w:hAnsi="仿宋" w:cs="仿宋" w:hint="eastAsia"/>
          <w:sz w:val="32"/>
          <w:szCs w:val="32"/>
        </w:rPr>
        <w:t xml:space="preserve">筑党校字〔2018〕0号            </w:t>
      </w:r>
      <w:r w:rsidR="00A650DB">
        <w:rPr>
          <w:rFonts w:ascii="仿宋" w:eastAsia="仿宋" w:hAnsi="仿宋" w:cs="仿宋"/>
          <w:sz w:val="32"/>
          <w:szCs w:val="32"/>
        </w:rPr>
        <w:t xml:space="preserve"> </w:t>
      </w:r>
      <w:r>
        <w:rPr>
          <w:rFonts w:ascii="仿宋" w:eastAsia="仿宋" w:hAnsi="仿宋" w:cs="仿宋" w:hint="eastAsia"/>
          <w:sz w:val="32"/>
          <w:szCs w:val="32"/>
        </w:rPr>
        <w:t xml:space="preserve">       签发人：</w:t>
      </w:r>
      <w:r>
        <w:rPr>
          <w:rFonts w:ascii="楷体" w:eastAsia="楷体" w:hAnsi="楷体" w:cs="楷体" w:hint="eastAsia"/>
          <w:sz w:val="32"/>
          <w:szCs w:val="32"/>
        </w:rPr>
        <w:t>蔡定荣</w:t>
      </w:r>
    </w:p>
    <w:p w:rsidR="006B1ABD" w:rsidRDefault="006B1ABD">
      <w:pPr>
        <w:jc w:val="center"/>
        <w:rPr>
          <w:rFonts w:ascii="楷体" w:eastAsia="楷体" w:hAnsi="楷体" w:cs="楷体"/>
          <w:sz w:val="32"/>
          <w:szCs w:val="32"/>
        </w:rPr>
      </w:pPr>
    </w:p>
    <w:p w:rsidR="006B1ABD" w:rsidRDefault="006B1ABD">
      <w:pPr>
        <w:jc w:val="center"/>
        <w:rPr>
          <w:rFonts w:ascii="楷体" w:eastAsia="楷体" w:hAnsi="楷体" w:cs="楷体"/>
          <w:sz w:val="32"/>
          <w:szCs w:val="32"/>
        </w:rPr>
      </w:pPr>
    </w:p>
    <w:p w:rsidR="006B1ABD" w:rsidRDefault="002A6724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正文</w:t>
      </w:r>
    </w:p>
    <w:sectPr w:rsidR="006B1ABD">
      <w:pgSz w:w="11906" w:h="16838"/>
      <w:pgMar w:top="2098" w:right="1474" w:bottom="1814" w:left="158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63B" w:rsidRDefault="0050763B" w:rsidP="00A650DB">
      <w:r>
        <w:separator/>
      </w:r>
    </w:p>
  </w:endnote>
  <w:endnote w:type="continuationSeparator" w:id="0">
    <w:p w:rsidR="0050763B" w:rsidRDefault="0050763B" w:rsidP="00A6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63B" w:rsidRDefault="0050763B" w:rsidP="00A650DB">
      <w:r>
        <w:separator/>
      </w:r>
    </w:p>
  </w:footnote>
  <w:footnote w:type="continuationSeparator" w:id="0">
    <w:p w:rsidR="0050763B" w:rsidRDefault="0050763B" w:rsidP="00A650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626BB9"/>
    <w:rsid w:val="002A6724"/>
    <w:rsid w:val="0050763B"/>
    <w:rsid w:val="006B1ABD"/>
    <w:rsid w:val="00A650DB"/>
    <w:rsid w:val="00CD23F9"/>
    <w:rsid w:val="5E626BB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E71D08"/>
  <w15:docId w15:val="{013DB9DD-88EC-48DC-86B8-EFE08E68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65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650DB"/>
    <w:rPr>
      <w:kern w:val="2"/>
      <w:sz w:val="18"/>
      <w:szCs w:val="18"/>
    </w:rPr>
  </w:style>
  <w:style w:type="paragraph" w:styleId="a5">
    <w:name w:val="footer"/>
    <w:basedOn w:val="a"/>
    <w:link w:val="a6"/>
    <w:rsid w:val="00A65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650D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700;&#38754;0419\&#29992;&#25143;&#38382;&#39064;&#27719;&#24635;\&#32418;&#22836;&#27169;&#26495;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 cmpd="sng">
          <a:solidFill>
            <a:srgbClr val="FF0000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4</TotalTime>
  <Pages>1</Pages>
  <Words>25</Words>
  <Characters>34</Characters>
  <Application>Microsoft Office Word</Application>
  <DocSecurity>0</DocSecurity>
  <Lines>34</Lines>
  <Paragraphs>7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win7政府版</dc:creator>
  <cp:lastModifiedBy>管理员</cp:lastModifiedBy>
  <cp:revision>3</cp:revision>
  <cp:lastPrinted>2018-06-21T08:19:00Z</cp:lastPrinted>
  <dcterms:created xsi:type="dcterms:W3CDTF">2018-06-21T08:03:00Z</dcterms:created>
  <dcterms:modified xsi:type="dcterms:W3CDTF">2018-06-21T12:31:00Z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