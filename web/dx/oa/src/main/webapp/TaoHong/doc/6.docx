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195AF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647055" cy="17602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176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3B" w:rsidRPr="007A48DF" w:rsidRDefault="00E9225D" w:rsidP="007A48DF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pacing w:val="60"/>
                                <w:sz w:val="80"/>
                                <w:szCs w:val="80"/>
                              </w:rPr>
                            </w:pPr>
                            <w:r w:rsidRPr="007A48DF">
                              <w:rPr>
                                <w:rFonts w:ascii="方正小标宋简体" w:eastAsia="方正小标宋简体" w:hint="eastAsia"/>
                                <w:color w:val="FF0000"/>
                                <w:spacing w:val="60"/>
                                <w:sz w:val="80"/>
                                <w:szCs w:val="80"/>
                              </w:rPr>
                              <w:t>中共贵阳市委党校</w:t>
                            </w:r>
                          </w:p>
                          <w:p w:rsidR="007A48DF" w:rsidRPr="00F2056B" w:rsidRDefault="007A48DF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spacing w:val="60"/>
                                <w:sz w:val="94"/>
                                <w:szCs w:val="94"/>
                                <w14:props3d w14:extrusionH="0" w14:contourW="0" w14:prstMaterial="clear"/>
                              </w:rPr>
                            </w:pPr>
                            <w:r w:rsidRPr="00F2056B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60"/>
                                <w:sz w:val="94"/>
                                <w:szCs w:val="94"/>
                                <w14:props3d w14:extrusionH="0" w14:contourW="0" w14:prstMaterial="clear"/>
                              </w:rPr>
                              <w:t>校委</w:t>
                            </w:r>
                            <w:r w:rsidR="00CA2348" w:rsidRPr="00F2056B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60"/>
                                <w:sz w:val="94"/>
                                <w:szCs w:val="94"/>
                                <w14:props3d w14:extrusionH="0" w14:contourW="0" w14:prstMaterial="clear"/>
                              </w:rPr>
                              <w:t>专题</w:t>
                            </w:r>
                            <w:r w:rsidRPr="00F2056B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60"/>
                                <w:sz w:val="94"/>
                                <w:szCs w:val="94"/>
                                <w14:props3d w14:extrusionH="0" w14:contourW="0" w14:prstMaterial="clear"/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15.7pt;width:444.65pt;height:138.6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" filled="f" stroked="f" strokeweight=".5pt">
                <v:textbox>
                  <w:txbxContent>
                    <w:p w:rsidR="00BB4E3B" w:rsidRPr="007A48DF" w:rsidRDefault="00E9225D" w:rsidP="007A48DF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pacing w:val="60"/>
                          <w:sz w:val="80"/>
                          <w:szCs w:val="80"/>
                        </w:rPr>
                      </w:pPr>
                      <w:r w:rsidRPr="007A48DF">
                        <w:rPr>
                          <w:rFonts w:ascii="方正小标宋简体" w:eastAsia="方正小标宋简体" w:hint="eastAsia"/>
                          <w:color w:val="FF0000"/>
                          <w:spacing w:val="60"/>
                          <w:sz w:val="80"/>
                          <w:szCs w:val="80"/>
                        </w:rPr>
                        <w:t>中共贵阳市委党校</w:t>
                      </w:r>
                    </w:p>
                    <w:p w:rsidR="007A48DF" w:rsidRPr="00F2056B" w:rsidRDefault="007A48DF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spacing w:val="60"/>
                          <w:sz w:val="94"/>
                          <w:szCs w:val="94"/>
                          <w14:props3d w14:extrusionH="0" w14:contourW="0" w14:prstMaterial="clear"/>
                        </w:rPr>
                      </w:pPr>
                      <w:r w:rsidRPr="00F2056B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60"/>
                          <w:sz w:val="94"/>
                          <w:szCs w:val="94"/>
                          <w14:props3d w14:extrusionH="0" w14:contourW="0" w14:prstMaterial="clear"/>
                        </w:rPr>
                        <w:t>校委</w:t>
                      </w:r>
                      <w:r w:rsidR="00CA2348" w:rsidRPr="00F2056B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60"/>
                          <w:sz w:val="94"/>
                          <w:szCs w:val="94"/>
                          <w14:props3d w14:extrusionH="0" w14:contourW="0" w14:prstMaterial="clear"/>
                        </w:rPr>
                        <w:t>专题</w:t>
                      </w:r>
                      <w:r w:rsidRPr="00F2056B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60"/>
                          <w:sz w:val="94"/>
                          <w:szCs w:val="94"/>
                          <w14:props3d w14:extrusionH="0" w14:contourW="0" w14:prstMaterial="clear"/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>
      <w:pPr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jc w:val="center"/>
        <w:rPr>
          <w:rFonts w:ascii="楷体" w:eastAsia="楷体" w:hAnsi="楷体" w:cs="楷体"/>
          <w:sz w:val="32"/>
          <w:szCs w:val="32"/>
        </w:rPr>
      </w:pPr>
    </w:p>
    <w:p w:rsidR="007A48DF" w:rsidRDefault="007A48DF">
      <w:pPr>
        <w:jc w:val="center"/>
        <w:rPr>
          <w:rFonts w:ascii="楷体" w:eastAsia="楷体" w:hAnsi="楷体" w:cs="楷体"/>
          <w:sz w:val="32"/>
          <w:szCs w:val="32"/>
        </w:rPr>
      </w:pPr>
      <w:bookmarkStart w:id="0" w:name="_GoBack"/>
      <w:bookmarkEnd w:id="0"/>
    </w:p>
    <w:p w:rsidR="00BB4E3B" w:rsidRPr="00F2056B" w:rsidRDefault="00E9225D">
      <w:pPr>
        <w:jc w:val="center"/>
        <w:rPr>
          <w:rFonts w:ascii="仿宋" w:eastAsia="仿宋" w:hAnsi="仿宋" w:cs="楷体"/>
          <w:sz w:val="32"/>
          <w:szCs w:val="32"/>
        </w:rPr>
      </w:pPr>
      <w:r w:rsidRPr="00F2056B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3970" r="952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4885" y="417449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E60EB" id="直接连接符 2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1.1pt" to="444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" strokecolor="red" strokeweight="2.25pt">
                <v:stroke joinstyle="miter"/>
              </v:line>
            </w:pict>
          </mc:Fallback>
        </mc:AlternateContent>
      </w:r>
      <w:r w:rsidR="007A48DF" w:rsidRPr="00F2056B">
        <w:rPr>
          <w:rFonts w:ascii="仿宋" w:eastAsia="仿宋" w:hAnsi="仿宋" w:cs="楷体" w:hint="eastAsia"/>
          <w:sz w:val="32"/>
          <w:szCs w:val="32"/>
        </w:rPr>
        <w:t>（2</w:t>
      </w:r>
      <w:r w:rsidR="007A48DF" w:rsidRPr="00F2056B">
        <w:rPr>
          <w:rFonts w:ascii="仿宋" w:eastAsia="仿宋" w:hAnsi="仿宋" w:cs="楷体"/>
          <w:sz w:val="32"/>
          <w:szCs w:val="32"/>
        </w:rPr>
        <w:t>018</w:t>
      </w:r>
      <w:r w:rsidR="00CA2348" w:rsidRPr="00F2056B">
        <w:rPr>
          <w:rFonts w:ascii="仿宋" w:eastAsia="仿宋" w:hAnsi="仿宋" w:cs="楷体" w:hint="eastAsia"/>
          <w:sz w:val="32"/>
          <w:szCs w:val="32"/>
        </w:rPr>
        <w:t>专</w:t>
      </w:r>
      <w:r w:rsidR="007A48DF" w:rsidRPr="00F2056B">
        <w:rPr>
          <w:rFonts w:ascii="仿宋" w:eastAsia="仿宋" w:hAnsi="仿宋" w:cs="楷体"/>
          <w:sz w:val="32"/>
          <w:szCs w:val="32"/>
        </w:rPr>
        <w:t>0</w:t>
      </w:r>
      <w:r w:rsidR="007A48DF" w:rsidRPr="00F2056B">
        <w:rPr>
          <w:rFonts w:ascii="仿宋" w:eastAsia="仿宋" w:hAnsi="仿宋" w:cs="楷体" w:hint="eastAsia"/>
          <w:sz w:val="32"/>
          <w:szCs w:val="32"/>
        </w:rPr>
        <w:t>次）</w:t>
      </w:r>
      <w:r w:rsidR="00326FD2" w:rsidRPr="00F2056B">
        <w:rPr>
          <w:rFonts w:ascii="仿宋" w:eastAsia="仿宋" w:hAnsi="仿宋" w:cs="楷体"/>
          <w:sz w:val="32"/>
          <w:szCs w:val="32"/>
        </w:rPr>
        <w:t xml:space="preserve"> </w:t>
      </w: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538" w:rsidRDefault="00453538" w:rsidP="00DB259F">
      <w:r>
        <w:separator/>
      </w:r>
    </w:p>
  </w:endnote>
  <w:endnote w:type="continuationSeparator" w:id="0">
    <w:p w:rsidR="00453538" w:rsidRDefault="00453538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538" w:rsidRDefault="00453538" w:rsidP="00DB259F">
      <w:r>
        <w:separator/>
      </w:r>
    </w:p>
  </w:footnote>
  <w:footnote w:type="continuationSeparator" w:id="0">
    <w:p w:rsidR="00453538" w:rsidRDefault="00453538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143853"/>
    <w:rsid w:val="00195AFF"/>
    <w:rsid w:val="00326FD2"/>
    <w:rsid w:val="00453538"/>
    <w:rsid w:val="007A48DF"/>
    <w:rsid w:val="00926981"/>
    <w:rsid w:val="00944E4C"/>
    <w:rsid w:val="00A01763"/>
    <w:rsid w:val="00BB4E3B"/>
    <w:rsid w:val="00CA2348"/>
    <w:rsid w:val="00D46BCE"/>
    <w:rsid w:val="00DB259F"/>
    <w:rsid w:val="00E9225D"/>
    <w:rsid w:val="00F2056B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  <w:style w:type="paragraph" w:styleId="a7">
    <w:name w:val="Balloon Text"/>
    <w:basedOn w:val="a"/>
    <w:link w:val="a8"/>
    <w:rsid w:val="00195AFF"/>
    <w:rPr>
      <w:sz w:val="18"/>
      <w:szCs w:val="18"/>
    </w:rPr>
  </w:style>
  <w:style w:type="character" w:customStyle="1" w:styleId="a8">
    <w:name w:val="批注框文本 字符"/>
    <w:basedOn w:val="a0"/>
    <w:link w:val="a7"/>
    <w:rsid w:val="00195A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8</cp:revision>
  <cp:lastPrinted>2018-06-21T09:18:00Z</cp:lastPrinted>
  <dcterms:created xsi:type="dcterms:W3CDTF">2018-06-21T08:03:00Z</dcterms:created>
  <dcterms:modified xsi:type="dcterms:W3CDTF">2018-06-21T09:59:00Z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