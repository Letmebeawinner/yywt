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E922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188595</wp:posOffset>
                </wp:positionV>
                <wp:extent cx="5647055" cy="1193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Default="00E9225D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中共贵阳市委党校</w:t>
                            </w:r>
                            <w:r w:rsidR="00DB259F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4.85pt;width:444.65pt;height:9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" filled="f" stroked="f" strokeweight=".5pt">
                <v:textbox>
                  <w:txbxContent>
                    <w:p w:rsidR="00BB4E3B" w:rsidRDefault="00E9225D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</w:pPr>
                      <w:r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中共贵阳市委党校</w:t>
                      </w:r>
                      <w:r w:rsidR="00DB259F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3D0D1" id="直接连接符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proofErr w:type="gramStart"/>
      <w:r w:rsidR="00A02088">
        <w:rPr>
          <w:rFonts w:ascii="仿宋" w:eastAsia="仿宋" w:hAnsi="仿宋" w:cs="仿宋" w:hint="eastAsia"/>
          <w:sz w:val="32"/>
          <w:szCs w:val="32"/>
        </w:rPr>
        <w:t>校机党</w:t>
      </w:r>
      <w:bookmarkStart w:id="0" w:name="_GoBack"/>
      <w:bookmarkEnd w:id="0"/>
      <w:r>
        <w:rPr>
          <w:rFonts w:ascii="仿宋" w:eastAsia="仿宋" w:hAnsi="仿宋" w:cs="仿宋" w:hint="eastAsia"/>
          <w:sz w:val="32"/>
          <w:szCs w:val="32"/>
        </w:rPr>
        <w:t>字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〔2018〕0号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B26" w:rsidRDefault="00782B26" w:rsidP="00DB259F">
      <w:r>
        <w:separator/>
      </w:r>
    </w:p>
  </w:endnote>
  <w:endnote w:type="continuationSeparator" w:id="0">
    <w:p w:rsidR="00782B26" w:rsidRDefault="00782B26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B26" w:rsidRDefault="00782B26" w:rsidP="00DB259F">
      <w:r>
        <w:separator/>
      </w:r>
    </w:p>
  </w:footnote>
  <w:footnote w:type="continuationSeparator" w:id="0">
    <w:p w:rsidR="00782B26" w:rsidRDefault="00782B26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782B26"/>
    <w:rsid w:val="00A02088"/>
    <w:rsid w:val="00BB4E3B"/>
    <w:rsid w:val="00DB259F"/>
    <w:rsid w:val="00E9225D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3FBA2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3</cp:revision>
  <cp:lastPrinted>2018-06-21T08:19:00Z</cp:lastPrinted>
  <dcterms:created xsi:type="dcterms:W3CDTF">2018-06-21T08:03:00Z</dcterms:created>
  <dcterms:modified xsi:type="dcterms:W3CDTF">2018-06-21T08:53:00Z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