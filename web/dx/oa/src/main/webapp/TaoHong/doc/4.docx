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E92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5647055" cy="1193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Default="00E9225D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中共贵阳市委党校</w:t>
                            </w:r>
                            <w:r w:rsidR="00DB259F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4.85pt;width:444.65pt;height:9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" filled="f" stroked="f" strokeweight=".5pt">
                <v:textbox>
                  <w:txbxContent>
                    <w:p w:rsidR="00BB4E3B" w:rsidRDefault="00E9225D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</w:pPr>
                      <w:r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中共贵阳市委党校</w:t>
                      </w:r>
                      <w:r w:rsidR="00DB259F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7449D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 w:rsidR="00326FD2">
        <w:rPr>
          <w:rFonts w:ascii="楷体" w:eastAsia="楷体" w:hAnsi="楷体" w:cs="楷体"/>
          <w:sz w:val="32"/>
          <w:szCs w:val="32"/>
        </w:rPr>
        <w:t xml:space="preserve"> 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4C" w:rsidRDefault="00944E4C" w:rsidP="00DB259F">
      <w:r>
        <w:separator/>
      </w:r>
    </w:p>
  </w:endnote>
  <w:endnote w:type="continuationSeparator" w:id="0">
    <w:p w:rsidR="00944E4C" w:rsidRDefault="00944E4C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4C" w:rsidRDefault="00944E4C" w:rsidP="00DB259F">
      <w:r>
        <w:separator/>
      </w:r>
    </w:p>
  </w:footnote>
  <w:footnote w:type="continuationSeparator" w:id="0">
    <w:p w:rsidR="00944E4C" w:rsidRDefault="00944E4C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326FD2"/>
    <w:rsid w:val="00944E4C"/>
    <w:rsid w:val="00BB4E3B"/>
    <w:rsid w:val="00DB259F"/>
    <w:rsid w:val="00E9225D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3</cp:revision>
  <cp:lastPrinted>2018-06-21T08:19:00Z</cp:lastPrinted>
  <dcterms:created xsi:type="dcterms:W3CDTF">2018-06-21T08:03:00Z</dcterms:created>
  <dcterms:modified xsi:type="dcterms:W3CDTF">2018-06-21T08:55:00Z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